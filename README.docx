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A7C33" w:rsidRDefault="00AA7C33">
      <w:pPr>
        <w:pStyle w:val="Title"/>
        <w:rPr>
          <w:sz w:val="48"/>
          <w:szCs w:val="48"/>
        </w:rPr>
      </w:pPr>
      <w:r w:rsidRPr="00AA7C33">
        <w:rPr>
          <w:sz w:val="48"/>
          <w:szCs w:val="48"/>
        </w:rPr>
        <w:t>Analyze the trends and changes in New York City</w:t>
      </w:r>
    </w:p>
    <w:p w:rsidR="00AA7C33" w:rsidRDefault="00AA7C33" w:rsidP="00AA7C33"/>
    <w:p w:rsidR="00AA7C33" w:rsidRPr="00CC0A14" w:rsidRDefault="001A65ED" w:rsidP="00AA7C33">
      <w:pPr>
        <w:rPr>
          <w:b/>
        </w:rPr>
      </w:pPr>
      <w:r w:rsidRPr="00CC0A14">
        <w:rPr>
          <w:b/>
        </w:rPr>
        <w:t>About the Data collected</w:t>
      </w:r>
    </w:p>
    <w:p w:rsidR="00AA7C33" w:rsidRDefault="00AA7C33" w:rsidP="00AA7C33">
      <w:pPr>
        <w:spacing w:after="0"/>
      </w:pPr>
      <w:r>
        <w:t xml:space="preserve">The data consists of complaints that has been registered at various agencies at different cities at different times. </w:t>
      </w:r>
    </w:p>
    <w:p w:rsidR="00AA7C33" w:rsidRDefault="00AA7C33" w:rsidP="00AA7C33">
      <w:pPr>
        <w:spacing w:after="0"/>
      </w:pPr>
      <w:r>
        <w:t xml:space="preserve">It also consists of various categories of complaints and the times at which they were closed. </w:t>
      </w:r>
    </w:p>
    <w:p w:rsidR="00AA7C33" w:rsidRDefault="00AA7C33" w:rsidP="00AA7C33">
      <w:pPr>
        <w:spacing w:after="0"/>
      </w:pPr>
      <w:r>
        <w:t xml:space="preserve">The data helps you notice the various </w:t>
      </w:r>
      <w:r>
        <w:t>incidents</w:t>
      </w:r>
      <w:r>
        <w:t xml:space="preserve"> happening in New York.</w:t>
      </w:r>
    </w:p>
    <w:p w:rsidR="00AA7C33" w:rsidRDefault="00AA7C33" w:rsidP="00AA7C33">
      <w:pPr>
        <w:spacing w:after="0"/>
      </w:pPr>
    </w:p>
    <w:p w:rsidR="00855982" w:rsidRDefault="00AA7C33" w:rsidP="00AA7C33">
      <w:pPr>
        <w:spacing w:after="0"/>
      </w:pPr>
      <w:r>
        <w:t>A</w:t>
      </w:r>
      <w:r>
        <w:t xml:space="preserve">n effort has been made to analyze about New York, in </w:t>
      </w:r>
      <w:r>
        <w:t xml:space="preserve">order to know how the city is progressing or </w:t>
      </w:r>
      <w:r>
        <w:t>deteriorating in handling various issues in the city.</w:t>
      </w:r>
    </w:p>
    <w:p w:rsidR="00AA7C33" w:rsidRDefault="00AA7C33" w:rsidP="00AA7C33">
      <w:pPr>
        <w:spacing w:after="0"/>
      </w:pPr>
    </w:p>
    <w:p w:rsidR="00AA7C33" w:rsidRDefault="00AA7C33" w:rsidP="00AA7C33">
      <w:pPr>
        <w:spacing w:after="0"/>
      </w:pPr>
      <w:r>
        <w:t xml:space="preserve">The data was then cleansed where a new file was created by using only those columns which provide more information and are helpful for analysis. </w:t>
      </w:r>
    </w:p>
    <w:p w:rsidR="00AA7C33" w:rsidRDefault="00AA7C33" w:rsidP="00AA7C33">
      <w:pPr>
        <w:spacing w:after="0"/>
      </w:pPr>
    </w:p>
    <w:p w:rsidR="00AA7C33" w:rsidRDefault="00AA7C33" w:rsidP="00AA7C33">
      <w:pPr>
        <w:spacing w:after="0"/>
      </w:pPr>
      <w:r>
        <w:rPr>
          <w:noProof/>
          <w:lang w:eastAsia="en-US"/>
        </w:rPr>
        <w:drawing>
          <wp:inline distT="0" distB="0" distL="0" distR="0" wp14:anchorId="2E53ACAE" wp14:editId="29310849">
            <wp:extent cx="63436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0" t="3970" r="448" b="11329"/>
                    <a:stretch/>
                  </pic:blipFill>
                  <pic:spPr bwMode="auto">
                    <a:xfrm>
                      <a:off x="0" y="0"/>
                      <a:ext cx="634365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72A" w:rsidRDefault="0062272A" w:rsidP="00AA7C33">
      <w:pPr>
        <w:spacing w:after="0"/>
      </w:pPr>
    </w:p>
    <w:p w:rsidR="00AA7C33" w:rsidRDefault="00AA7C33" w:rsidP="00AA7C33">
      <w:pPr>
        <w:spacing w:after="0"/>
      </w:pPr>
      <w:r>
        <w:t>This is the sample of the dataset that was collected. This dataset was then filtered according to the requirement</w:t>
      </w:r>
      <w:r w:rsidR="0062272A">
        <w:t xml:space="preserve"> and generated a new csv file for analysis.</w:t>
      </w:r>
    </w:p>
    <w:p w:rsidR="00AA7C33" w:rsidRDefault="00AA7C33" w:rsidP="00AA7C33">
      <w:pPr>
        <w:spacing w:after="0"/>
      </w:pPr>
    </w:p>
    <w:p w:rsidR="00AA7C33" w:rsidRDefault="00AA7C33" w:rsidP="00AA7C33">
      <w:pPr>
        <w:spacing w:after="0"/>
      </w:pPr>
    </w:p>
    <w:p w:rsidR="0062272A" w:rsidRDefault="0062272A" w:rsidP="00AA7C33">
      <w:pPr>
        <w:spacing w:after="0"/>
      </w:pPr>
    </w:p>
    <w:p w:rsidR="00AA7C33" w:rsidRDefault="00AA7C33" w:rsidP="00AA7C33">
      <w:pPr>
        <w:spacing w:after="0"/>
      </w:pPr>
      <w:r>
        <w:t>Analysis 1</w:t>
      </w:r>
    </w:p>
    <w:p w:rsidR="0062272A" w:rsidRDefault="0062272A" w:rsidP="00AA7C33">
      <w:pPr>
        <w:spacing w:after="0"/>
      </w:pPr>
    </w:p>
    <w:p w:rsidR="0062272A" w:rsidRDefault="0062272A" w:rsidP="00AA7C33">
      <w:pPr>
        <w:spacing w:after="0"/>
      </w:pPr>
      <w:r>
        <w:t>This analysis is about the complaints registered across different boroughs.</w:t>
      </w:r>
    </w:p>
    <w:p w:rsidR="0062272A" w:rsidRDefault="0062272A" w:rsidP="00AA7C33">
      <w:pPr>
        <w:spacing w:after="0"/>
      </w:pPr>
      <w:r>
        <w:lastRenderedPageBreak/>
        <w:t>This helps you notice:</w:t>
      </w:r>
    </w:p>
    <w:p w:rsidR="0062272A" w:rsidRDefault="00082D39" w:rsidP="00AA318C">
      <w:pPr>
        <w:pStyle w:val="ListParagraph"/>
        <w:numPr>
          <w:ilvl w:val="0"/>
          <w:numId w:val="30"/>
        </w:numPr>
        <w:spacing w:after="0"/>
      </w:pPr>
      <w:r>
        <w:t>Which</w:t>
      </w:r>
      <w:r w:rsidR="0062272A">
        <w:t xml:space="preserve"> borough has more complaints in a particular year.</w:t>
      </w:r>
    </w:p>
    <w:p w:rsidR="00AA318C" w:rsidRDefault="00082D39" w:rsidP="00AA318C">
      <w:pPr>
        <w:pStyle w:val="ListParagraph"/>
        <w:numPr>
          <w:ilvl w:val="0"/>
          <w:numId w:val="30"/>
        </w:numPr>
        <w:spacing w:after="0"/>
      </w:pPr>
      <w:r>
        <w:t>What type of</w:t>
      </w:r>
      <w:r w:rsidR="0062272A">
        <w:t xml:space="preserve"> complaints</w:t>
      </w:r>
      <w:r w:rsidR="00C67F09">
        <w:t xml:space="preserve"> </w:t>
      </w:r>
      <w:r w:rsidR="00C67F09">
        <w:t>have been registered more number times</w:t>
      </w:r>
      <w:r w:rsidR="0062272A">
        <w:t xml:space="preserve"> in a particular borough.</w:t>
      </w:r>
      <w:r w:rsidR="00AA318C">
        <w:t xml:space="preserve"> </w:t>
      </w:r>
    </w:p>
    <w:p w:rsidR="00AA318C" w:rsidRDefault="00AA318C" w:rsidP="00AA318C">
      <w:pPr>
        <w:pStyle w:val="ListParagraph"/>
        <w:numPr>
          <w:ilvl w:val="1"/>
          <w:numId w:val="30"/>
        </w:numPr>
        <w:spacing w:after="0"/>
      </w:pPr>
      <w:r>
        <w:t>User can enter the borough name, or the borough with highest complaints will be considered</w:t>
      </w:r>
    </w:p>
    <w:p w:rsidR="0062272A" w:rsidRDefault="0062272A" w:rsidP="00AA318C">
      <w:pPr>
        <w:pStyle w:val="ListParagraph"/>
        <w:numPr>
          <w:ilvl w:val="0"/>
          <w:numId w:val="30"/>
        </w:numPr>
        <w:spacing w:after="0"/>
      </w:pPr>
      <w:r>
        <w:t>Check how long it took to solve(close) the issue for complaints in a category</w:t>
      </w:r>
      <w:r w:rsidR="00AA318C">
        <w:t>.</w:t>
      </w:r>
    </w:p>
    <w:p w:rsidR="00082D39" w:rsidRDefault="00AA318C" w:rsidP="00AA318C">
      <w:pPr>
        <w:pStyle w:val="ListParagraph"/>
        <w:numPr>
          <w:ilvl w:val="1"/>
          <w:numId w:val="30"/>
        </w:numPr>
        <w:spacing w:after="0"/>
      </w:pPr>
      <w:r>
        <w:t>User can enter the borough name, or the borough with highest complaints will be considered</w:t>
      </w:r>
      <w:r w:rsidR="00082D39">
        <w:t>.</w:t>
      </w:r>
    </w:p>
    <w:p w:rsidR="00AA318C" w:rsidRDefault="00AA318C" w:rsidP="00AA318C">
      <w:pPr>
        <w:pStyle w:val="ListParagraph"/>
        <w:numPr>
          <w:ilvl w:val="1"/>
          <w:numId w:val="30"/>
        </w:numPr>
        <w:spacing w:after="0"/>
      </w:pPr>
      <w:r>
        <w:t>User can enter the complaint name, or the complaint with the highest count will be considered.</w:t>
      </w:r>
    </w:p>
    <w:p w:rsidR="00082D39" w:rsidRDefault="00082D39" w:rsidP="00082D39">
      <w:pPr>
        <w:pStyle w:val="ListParagraph"/>
        <w:numPr>
          <w:ilvl w:val="0"/>
          <w:numId w:val="40"/>
        </w:numPr>
        <w:spacing w:after="0"/>
      </w:pPr>
      <w:r>
        <w:t>Also tells average time taken to solve a particular complaint</w:t>
      </w:r>
    </w:p>
    <w:p w:rsidR="0062272A" w:rsidRDefault="0062272A" w:rsidP="00AA318C">
      <w:pPr>
        <w:pStyle w:val="ListParagraph"/>
        <w:numPr>
          <w:ilvl w:val="0"/>
          <w:numId w:val="30"/>
        </w:numPr>
        <w:spacing w:after="0"/>
      </w:pPr>
      <w:r>
        <w:t>Check how many com</w:t>
      </w:r>
      <w:r w:rsidR="00C67F09">
        <w:t>plaints were registered with respect to</w:t>
      </w:r>
      <w:r>
        <w:t xml:space="preserve"> month.</w:t>
      </w:r>
    </w:p>
    <w:p w:rsidR="00082D39" w:rsidRDefault="00AA318C" w:rsidP="00AA318C">
      <w:pPr>
        <w:pStyle w:val="ListParagraph"/>
        <w:numPr>
          <w:ilvl w:val="1"/>
          <w:numId w:val="30"/>
        </w:numPr>
        <w:spacing w:after="0"/>
      </w:pPr>
      <w:r>
        <w:t>User can enter the borough name, or the borough with highest complaints will be considered</w:t>
      </w:r>
      <w:r w:rsidR="00082D39">
        <w:t>.</w:t>
      </w:r>
    </w:p>
    <w:p w:rsidR="00AA318C" w:rsidRDefault="00AA318C" w:rsidP="00AA318C">
      <w:pPr>
        <w:pStyle w:val="ListParagraph"/>
        <w:numPr>
          <w:ilvl w:val="1"/>
          <w:numId w:val="30"/>
        </w:numPr>
        <w:spacing w:after="0"/>
      </w:pPr>
      <w:r>
        <w:t>User can enter the complaint name, or the complaint with the highest count will be considered.</w:t>
      </w:r>
    </w:p>
    <w:p w:rsidR="00AA318C" w:rsidRDefault="00AA318C" w:rsidP="00AA318C">
      <w:pPr>
        <w:spacing w:after="0"/>
      </w:pPr>
    </w:p>
    <w:p w:rsidR="00AA318C" w:rsidRDefault="00AA318C" w:rsidP="00AA318C">
      <w:pPr>
        <w:spacing w:after="0"/>
      </w:pPr>
    </w:p>
    <w:p w:rsidR="00AA318C" w:rsidRDefault="00AA318C" w:rsidP="00AA318C">
      <w:pPr>
        <w:spacing w:after="0"/>
      </w:pPr>
      <w:r>
        <w:t>Analysis 2</w:t>
      </w:r>
    </w:p>
    <w:p w:rsidR="00AA318C" w:rsidRDefault="00AA318C" w:rsidP="00AA318C">
      <w:pPr>
        <w:spacing w:after="0"/>
      </w:pPr>
    </w:p>
    <w:p w:rsidR="00AA318C" w:rsidRDefault="00AA318C" w:rsidP="00AA318C">
      <w:pPr>
        <w:spacing w:after="0"/>
      </w:pPr>
      <w:r>
        <w:t>This helps to analyze the traffic pattern in the city.</w:t>
      </w:r>
    </w:p>
    <w:p w:rsidR="00DD4D76" w:rsidRDefault="00DD4D76" w:rsidP="00AA318C">
      <w:pPr>
        <w:spacing w:after="0"/>
      </w:pPr>
      <w:r>
        <w:t>This helps you notice:</w:t>
      </w:r>
    </w:p>
    <w:p w:rsidR="00DD4D76" w:rsidRDefault="00DD4D76" w:rsidP="00DD4D76">
      <w:pPr>
        <w:pStyle w:val="ListParagraph"/>
        <w:numPr>
          <w:ilvl w:val="0"/>
          <w:numId w:val="33"/>
        </w:numPr>
        <w:spacing w:after="0"/>
      </w:pPr>
      <w:r>
        <w:t>How traffic issues are with respect to borough</w:t>
      </w:r>
    </w:p>
    <w:p w:rsidR="00DD4D76" w:rsidRDefault="00DD4D76" w:rsidP="00DD4D76">
      <w:pPr>
        <w:pStyle w:val="ListParagraph"/>
        <w:numPr>
          <w:ilvl w:val="0"/>
          <w:numId w:val="33"/>
        </w:numPr>
        <w:spacing w:after="0"/>
      </w:pPr>
      <w:r>
        <w:t>Traffic issues with respect to the day of a week</w:t>
      </w:r>
    </w:p>
    <w:p w:rsidR="00DD4D76" w:rsidRDefault="00DD4D76" w:rsidP="00DD4D76">
      <w:pPr>
        <w:pStyle w:val="ListParagraph"/>
        <w:numPr>
          <w:ilvl w:val="1"/>
          <w:numId w:val="33"/>
        </w:numPr>
        <w:spacing w:after="0"/>
      </w:pPr>
      <w:r>
        <w:t>User can enter the borough else all the boroughs will be considered.</w:t>
      </w:r>
    </w:p>
    <w:p w:rsidR="00DD4D76" w:rsidRDefault="00DD4D76" w:rsidP="00DD4D76">
      <w:pPr>
        <w:pStyle w:val="ListParagraph"/>
        <w:numPr>
          <w:ilvl w:val="0"/>
          <w:numId w:val="33"/>
        </w:numPr>
        <w:spacing w:after="0"/>
      </w:pPr>
      <w:r>
        <w:t>Traffic issues with respect to period of the day</w:t>
      </w:r>
    </w:p>
    <w:p w:rsidR="00DD4D76" w:rsidRDefault="00DD4D76" w:rsidP="00DD4D76">
      <w:pPr>
        <w:pStyle w:val="ListParagraph"/>
        <w:numPr>
          <w:ilvl w:val="1"/>
          <w:numId w:val="33"/>
        </w:numPr>
        <w:spacing w:after="0"/>
      </w:pPr>
      <w:r>
        <w:t>User can enter the borough else all the boroughs will be considered.</w:t>
      </w:r>
    </w:p>
    <w:p w:rsidR="00DD4D76" w:rsidRDefault="00DD4D76" w:rsidP="00DD4D76">
      <w:pPr>
        <w:pStyle w:val="ListParagraph"/>
        <w:numPr>
          <w:ilvl w:val="1"/>
          <w:numId w:val="33"/>
        </w:numPr>
        <w:spacing w:after="0"/>
      </w:pPr>
      <w:r>
        <w:t xml:space="preserve">User can enter the </w:t>
      </w:r>
      <w:r>
        <w:t>period</w:t>
      </w:r>
      <w:r>
        <w:t xml:space="preserve"> else all the </w:t>
      </w:r>
      <w:r>
        <w:t>periods of the day</w:t>
      </w:r>
      <w:r>
        <w:t xml:space="preserve"> will be considered.</w:t>
      </w:r>
    </w:p>
    <w:p w:rsidR="00DD4D76" w:rsidRDefault="00DD4D76" w:rsidP="00DD4D76">
      <w:pPr>
        <w:pStyle w:val="ListParagraph"/>
        <w:spacing w:after="0"/>
        <w:ind w:left="1440"/>
      </w:pPr>
      <w:r>
        <w:t>(early morning, morning, afternoon, evening, night)</w:t>
      </w:r>
    </w:p>
    <w:p w:rsidR="00DD4D76" w:rsidRDefault="00DD4D76" w:rsidP="00DD4D76">
      <w:pPr>
        <w:pStyle w:val="ListParagraph"/>
        <w:spacing w:after="0"/>
        <w:ind w:left="1440"/>
      </w:pPr>
      <w:r w:rsidRPr="00DD4D76">
        <w:t>{8: 'morning', 16: 'evening', 12: 'afternoon', 20: 'night'}</w:t>
      </w:r>
      <w:r>
        <w:t xml:space="preserve"> – intervals of 4</w:t>
      </w:r>
    </w:p>
    <w:p w:rsidR="00DD4D76" w:rsidRDefault="00DD4D76" w:rsidP="00DD4D76">
      <w:pPr>
        <w:pStyle w:val="ListParagraph"/>
        <w:spacing w:after="0"/>
        <w:ind w:left="1440"/>
      </w:pPr>
      <w:r>
        <w:t>Early morning – 00:00 to 08:00</w:t>
      </w:r>
    </w:p>
    <w:p w:rsidR="00DD4D76" w:rsidRDefault="00DD4D76" w:rsidP="00DD4D76">
      <w:pPr>
        <w:spacing w:after="0"/>
      </w:pPr>
    </w:p>
    <w:p w:rsidR="00DD4D76" w:rsidRDefault="00DD4D76" w:rsidP="00DD4D76">
      <w:pPr>
        <w:spacing w:after="0"/>
      </w:pPr>
    </w:p>
    <w:p w:rsidR="00DD4D76" w:rsidRDefault="00DD4D76" w:rsidP="00DD4D76">
      <w:pPr>
        <w:spacing w:after="0"/>
      </w:pPr>
      <w:r>
        <w:t>Analysis 3</w:t>
      </w:r>
    </w:p>
    <w:p w:rsidR="00DD4D76" w:rsidRDefault="00DD4D76" w:rsidP="00DD4D76">
      <w:pPr>
        <w:spacing w:after="0"/>
      </w:pPr>
    </w:p>
    <w:p w:rsidR="00DD4D76" w:rsidRDefault="00DD4D76" w:rsidP="00DD4D76">
      <w:pPr>
        <w:spacing w:after="0"/>
      </w:pPr>
      <w:r>
        <w:t>Time series patterns. Complaint in particular or all complaints that are registered in a month / day.</w:t>
      </w:r>
    </w:p>
    <w:p w:rsidR="00DD4D76" w:rsidRDefault="00DD4D76" w:rsidP="00DD4D76">
      <w:pPr>
        <w:spacing w:after="0"/>
      </w:pPr>
      <w:r>
        <w:t>This helps you notice which day usually has more complaints (in order to take some action based on the various reasons)</w:t>
      </w:r>
    </w:p>
    <w:p w:rsidR="00DD4D76" w:rsidRDefault="00DD4D76" w:rsidP="00DD4D76">
      <w:pPr>
        <w:pStyle w:val="ListParagraph"/>
        <w:numPr>
          <w:ilvl w:val="0"/>
          <w:numId w:val="36"/>
        </w:numPr>
        <w:spacing w:after="0"/>
      </w:pPr>
      <w:r>
        <w:t>Patterns with respect to days</w:t>
      </w:r>
      <w:r w:rsidR="00060E1F">
        <w:t>.</w:t>
      </w:r>
    </w:p>
    <w:p w:rsidR="00060E1F" w:rsidRDefault="00060E1F" w:rsidP="00060E1F">
      <w:pPr>
        <w:pStyle w:val="ListParagraph"/>
        <w:numPr>
          <w:ilvl w:val="1"/>
          <w:numId w:val="33"/>
        </w:numPr>
        <w:spacing w:after="0"/>
      </w:pPr>
      <w:r>
        <w:t xml:space="preserve">User can enter the </w:t>
      </w:r>
      <w:r>
        <w:t>borough else all the boroughs will be considered.</w:t>
      </w:r>
    </w:p>
    <w:p w:rsidR="00DD4D76" w:rsidRDefault="00DD4D76" w:rsidP="00DA34B0">
      <w:pPr>
        <w:pStyle w:val="ListParagraph"/>
        <w:numPr>
          <w:ilvl w:val="0"/>
          <w:numId w:val="36"/>
        </w:numPr>
        <w:spacing w:after="0"/>
      </w:pPr>
      <w:r>
        <w:t>Patterns with respect to months</w:t>
      </w:r>
      <w:r w:rsidR="00060E1F">
        <w:t>.</w:t>
      </w:r>
    </w:p>
    <w:p w:rsidR="00060E1F" w:rsidRDefault="00060E1F" w:rsidP="00060E1F">
      <w:pPr>
        <w:pStyle w:val="ListParagraph"/>
        <w:numPr>
          <w:ilvl w:val="1"/>
          <w:numId w:val="36"/>
        </w:numPr>
        <w:spacing w:after="0"/>
      </w:pPr>
      <w:r>
        <w:t>User can enter the borough else all the boroughs will be considered.</w:t>
      </w:r>
    </w:p>
    <w:p w:rsidR="00060E1F" w:rsidRDefault="00060E1F" w:rsidP="00060E1F">
      <w:pPr>
        <w:pStyle w:val="ListParagraph"/>
        <w:numPr>
          <w:ilvl w:val="0"/>
          <w:numId w:val="36"/>
        </w:numPr>
        <w:spacing w:after="0"/>
      </w:pPr>
      <w:r>
        <w:t>Patterns with respect to period</w:t>
      </w:r>
    </w:p>
    <w:p w:rsidR="00060E1F" w:rsidRDefault="00060E1F" w:rsidP="00060E1F">
      <w:pPr>
        <w:pStyle w:val="ListParagraph"/>
        <w:numPr>
          <w:ilvl w:val="1"/>
          <w:numId w:val="36"/>
        </w:numPr>
        <w:spacing w:after="0"/>
      </w:pPr>
      <w:r>
        <w:t>User can enter the borough else all the boroughs will be considered.</w:t>
      </w:r>
    </w:p>
    <w:p w:rsidR="00060E1F" w:rsidRDefault="00060E1F" w:rsidP="00060E1F">
      <w:pPr>
        <w:spacing w:after="0"/>
      </w:pPr>
    </w:p>
    <w:p w:rsidR="00060E1F" w:rsidRDefault="00060E1F" w:rsidP="00060E1F">
      <w:pPr>
        <w:spacing w:after="0"/>
      </w:pPr>
      <w:r>
        <w:t>This helps you concentrate on each borough to take necessary actions based on the months and days of the</w:t>
      </w:r>
      <w:r w:rsidR="00A956EA">
        <w:t xml:space="preserve"> week. Also depending on the period of the day.</w:t>
      </w:r>
    </w:p>
    <w:p w:rsidR="00082D39" w:rsidRDefault="00082D39" w:rsidP="00060E1F">
      <w:pPr>
        <w:spacing w:after="0"/>
      </w:pPr>
    </w:p>
    <w:p w:rsidR="00082D39" w:rsidRDefault="00082D39" w:rsidP="00060E1F">
      <w:pPr>
        <w:spacing w:after="0"/>
      </w:pPr>
    </w:p>
    <w:p w:rsidR="00082D39" w:rsidRDefault="00082D39" w:rsidP="00060E1F">
      <w:pPr>
        <w:spacing w:after="0"/>
      </w:pPr>
    </w:p>
    <w:p w:rsidR="00A956EA" w:rsidRDefault="00A956EA" w:rsidP="00060E1F">
      <w:pPr>
        <w:spacing w:after="0"/>
      </w:pPr>
      <w:r>
        <w:t>Analysis 4</w:t>
      </w:r>
    </w:p>
    <w:p w:rsidR="00A956EA" w:rsidRDefault="00A956EA" w:rsidP="00060E1F">
      <w:pPr>
        <w:spacing w:after="0"/>
      </w:pPr>
    </w:p>
    <w:p w:rsidR="00A956EA" w:rsidRDefault="00A956EA" w:rsidP="00060E1F">
      <w:pPr>
        <w:spacing w:after="0"/>
      </w:pPr>
      <w:r>
        <w:t>This is to</w:t>
      </w:r>
      <w:r w:rsidR="00082D39">
        <w:t xml:space="preserve"> check</w:t>
      </w:r>
      <w:r>
        <w:t xml:space="preserve"> how each agency is handling complaints. To check if the agency is able to close the issues before the due date mentioned. </w:t>
      </w:r>
    </w:p>
    <w:p w:rsidR="00A956EA" w:rsidRDefault="00A956EA" w:rsidP="00A956EA">
      <w:pPr>
        <w:pStyle w:val="ListParagraph"/>
        <w:numPr>
          <w:ilvl w:val="0"/>
          <w:numId w:val="39"/>
        </w:numPr>
        <w:spacing w:after="0"/>
      </w:pPr>
      <w:r>
        <w:t>Shows how efficient each agency has been with respect to each complaint category.</w:t>
      </w:r>
    </w:p>
    <w:p w:rsidR="00A956EA" w:rsidRDefault="00B3247F" w:rsidP="00A956EA">
      <w:pPr>
        <w:pStyle w:val="ListParagraph"/>
        <w:numPr>
          <w:ilvl w:val="0"/>
          <w:numId w:val="39"/>
        </w:numPr>
        <w:spacing w:after="0"/>
      </w:pPr>
      <w:r>
        <w:t>Shows number of complaints in the category and how efficiently it has been solved/closed.</w:t>
      </w:r>
    </w:p>
    <w:p w:rsidR="00B3247F" w:rsidRDefault="00B3247F" w:rsidP="00A956EA">
      <w:pPr>
        <w:pStyle w:val="ListParagraph"/>
        <w:numPr>
          <w:ilvl w:val="0"/>
          <w:numId w:val="39"/>
        </w:numPr>
        <w:spacing w:after="0"/>
      </w:pPr>
      <w:r>
        <w:t>Each agency has been rated</w:t>
      </w:r>
      <w:r w:rsidR="00A90532">
        <w:t xml:space="preserve"> </w:t>
      </w:r>
      <w:r>
        <w:t>(gi</w:t>
      </w:r>
      <w:r w:rsidR="00A90532">
        <w:t>ven weights depending on the time taken by each agency to solve a complaint</w:t>
      </w:r>
      <w:r>
        <w:t>)</w:t>
      </w:r>
    </w:p>
    <w:p w:rsidR="00082D39" w:rsidRDefault="00082D39" w:rsidP="00A956EA">
      <w:pPr>
        <w:pStyle w:val="ListParagraph"/>
        <w:numPr>
          <w:ilvl w:val="0"/>
          <w:numId w:val="39"/>
        </w:numPr>
        <w:spacing w:after="0"/>
      </w:pPr>
      <w:r>
        <w:t>Percentage of efficiency can be noticed.</w:t>
      </w:r>
    </w:p>
    <w:p w:rsidR="00B3247F" w:rsidRDefault="00B3247F" w:rsidP="00B3247F">
      <w:pPr>
        <w:spacing w:after="0"/>
        <w:ind w:left="360"/>
      </w:pPr>
    </w:p>
    <w:p w:rsidR="00B3247F" w:rsidRDefault="00B3247F" w:rsidP="00B3247F">
      <w:pPr>
        <w:spacing w:after="0"/>
      </w:pPr>
    </w:p>
    <w:p w:rsidR="00B3247F" w:rsidRDefault="00B3247F" w:rsidP="00B3247F">
      <w:pPr>
        <w:spacing w:after="0"/>
      </w:pPr>
      <w:r>
        <w:t>Helps to decide what necessary actions can be taken by each agency depending on what category plays a major role in the daily life of city.</w:t>
      </w:r>
    </w:p>
    <w:p w:rsidR="00B3247F" w:rsidRDefault="00B3247F" w:rsidP="00B3247F">
      <w:pPr>
        <w:spacing w:after="0"/>
      </w:pPr>
    </w:p>
    <w:p w:rsidR="00082D39" w:rsidRDefault="00082D39" w:rsidP="00B3247F">
      <w:pPr>
        <w:spacing w:after="0"/>
      </w:pPr>
    </w:p>
    <w:p w:rsidR="00082D39" w:rsidRDefault="00082D39" w:rsidP="00B3247F">
      <w:pPr>
        <w:spacing w:after="0"/>
      </w:pPr>
      <w:r>
        <w:t>Analysis 5</w:t>
      </w:r>
    </w:p>
    <w:p w:rsidR="00082D39" w:rsidRDefault="00082D39" w:rsidP="00B3247F">
      <w:pPr>
        <w:spacing w:after="0"/>
      </w:pPr>
    </w:p>
    <w:p w:rsidR="00082D39" w:rsidRDefault="00082D39" w:rsidP="00B3247F">
      <w:pPr>
        <w:spacing w:after="0"/>
      </w:pPr>
      <w:r>
        <w:t>Each agency has various complaints have been opened, closed, pending etc.</w:t>
      </w:r>
    </w:p>
    <w:p w:rsidR="00082D39" w:rsidRDefault="00082D39" w:rsidP="00B3247F">
      <w:pPr>
        <w:spacing w:after="0"/>
      </w:pPr>
      <w:r>
        <w:t>Depending on the count of each type of complaints and their status, agency has to take action.</w:t>
      </w:r>
    </w:p>
    <w:p w:rsidR="00082D39" w:rsidRDefault="00082D39" w:rsidP="00082D39">
      <w:pPr>
        <w:pStyle w:val="ListParagraph"/>
        <w:numPr>
          <w:ilvl w:val="0"/>
          <w:numId w:val="41"/>
        </w:numPr>
        <w:spacing w:after="0"/>
      </w:pPr>
      <w:r>
        <w:t xml:space="preserve">Find the pending, closed, </w:t>
      </w:r>
      <w:r>
        <w:t xml:space="preserve">assigned </w:t>
      </w:r>
      <w:r>
        <w:t>and opened complaints for each agency with their count.</w:t>
      </w:r>
    </w:p>
    <w:p w:rsidR="00082D39" w:rsidRDefault="00082D39" w:rsidP="00082D39">
      <w:pPr>
        <w:pStyle w:val="ListParagraph"/>
        <w:numPr>
          <w:ilvl w:val="0"/>
          <w:numId w:val="41"/>
        </w:numPr>
        <w:spacing w:after="0"/>
      </w:pPr>
      <w:r>
        <w:t>User can enter agency and status and check records with the incident location</w:t>
      </w:r>
    </w:p>
    <w:p w:rsidR="004C5CB5" w:rsidRDefault="004C5CB5" w:rsidP="004C5CB5">
      <w:pPr>
        <w:spacing w:after="0"/>
      </w:pPr>
    </w:p>
    <w:p w:rsidR="004C5CB5" w:rsidRDefault="004C5CB5" w:rsidP="004C5CB5">
      <w:pPr>
        <w:spacing w:after="0"/>
      </w:pPr>
      <w:r>
        <w:t>This helps the agency to decide what can be done with respect to incidents that are pending or open across boroughs</w:t>
      </w:r>
      <w:bookmarkStart w:id="0" w:name="_GoBack"/>
      <w:bookmarkEnd w:id="0"/>
    </w:p>
    <w:p w:rsidR="00082D39" w:rsidRDefault="00082D39" w:rsidP="00B3247F">
      <w:pPr>
        <w:spacing w:after="0"/>
      </w:pPr>
    </w:p>
    <w:p w:rsidR="00082D39" w:rsidRDefault="00082D39" w:rsidP="00B3247F">
      <w:pPr>
        <w:spacing w:after="0"/>
      </w:pPr>
    </w:p>
    <w:p w:rsidR="00082D39" w:rsidRDefault="00082D39" w:rsidP="00B3247F">
      <w:pPr>
        <w:spacing w:after="0"/>
      </w:pPr>
    </w:p>
    <w:p w:rsidR="00B3247F" w:rsidRDefault="00B3247F" w:rsidP="00B3247F">
      <w:pPr>
        <w:spacing w:after="0"/>
      </w:pPr>
    </w:p>
    <w:p w:rsidR="00A956EA" w:rsidRDefault="00A956EA" w:rsidP="00060E1F">
      <w:pPr>
        <w:spacing w:after="0"/>
      </w:pPr>
    </w:p>
    <w:p w:rsidR="00060E1F" w:rsidRDefault="00060E1F" w:rsidP="00060E1F">
      <w:pPr>
        <w:pStyle w:val="ListParagraph"/>
        <w:spacing w:after="0"/>
        <w:ind w:left="1440"/>
      </w:pPr>
    </w:p>
    <w:p w:rsidR="00DD4D76" w:rsidRDefault="00DD4D76" w:rsidP="00DD4D76">
      <w:pPr>
        <w:spacing w:after="0"/>
      </w:pPr>
    </w:p>
    <w:p w:rsidR="00DD4D76" w:rsidRPr="00855982" w:rsidRDefault="00DD4D76" w:rsidP="00DD4D76">
      <w:pPr>
        <w:pStyle w:val="ListParagraph"/>
        <w:spacing w:after="0"/>
        <w:ind w:left="1440"/>
      </w:pPr>
    </w:p>
    <w:sectPr w:rsidR="00DD4D76" w:rsidRPr="00855982" w:rsidSect="00AA7C33">
      <w:footerReference w:type="default" r:id="rId11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634" w:rsidRDefault="003D2634" w:rsidP="00855982">
      <w:pPr>
        <w:spacing w:after="0" w:line="240" w:lineRule="auto"/>
      </w:pPr>
      <w:r>
        <w:separator/>
      </w:r>
    </w:p>
  </w:endnote>
  <w:endnote w:type="continuationSeparator" w:id="0">
    <w:p w:rsidR="003D2634" w:rsidRDefault="003D263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C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634" w:rsidRDefault="003D2634" w:rsidP="00855982">
      <w:pPr>
        <w:spacing w:after="0" w:line="240" w:lineRule="auto"/>
      </w:pPr>
      <w:r>
        <w:separator/>
      </w:r>
    </w:p>
  </w:footnote>
  <w:footnote w:type="continuationSeparator" w:id="0">
    <w:p w:rsidR="003D2634" w:rsidRDefault="003D263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0E13"/>
    <w:multiLevelType w:val="hybridMultilevel"/>
    <w:tmpl w:val="4F8E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410A45"/>
    <w:multiLevelType w:val="hybridMultilevel"/>
    <w:tmpl w:val="D606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A531701"/>
    <w:multiLevelType w:val="hybridMultilevel"/>
    <w:tmpl w:val="8C309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D4F5D"/>
    <w:multiLevelType w:val="hybridMultilevel"/>
    <w:tmpl w:val="BE9A9D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C6C4D"/>
    <w:multiLevelType w:val="hybridMultilevel"/>
    <w:tmpl w:val="35E0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B911CC"/>
    <w:multiLevelType w:val="hybridMultilevel"/>
    <w:tmpl w:val="11B2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74D6A"/>
    <w:multiLevelType w:val="hybridMultilevel"/>
    <w:tmpl w:val="F878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25888"/>
    <w:multiLevelType w:val="hybridMultilevel"/>
    <w:tmpl w:val="673C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1470A"/>
    <w:multiLevelType w:val="hybridMultilevel"/>
    <w:tmpl w:val="42A6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350A70"/>
    <w:multiLevelType w:val="hybridMultilevel"/>
    <w:tmpl w:val="160C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7162B"/>
    <w:multiLevelType w:val="hybridMultilevel"/>
    <w:tmpl w:val="66A8D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0875D2"/>
    <w:multiLevelType w:val="hybridMultilevel"/>
    <w:tmpl w:val="516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29"/>
  </w:num>
  <w:num w:numId="31">
    <w:abstractNumId w:val="26"/>
  </w:num>
  <w:num w:numId="32">
    <w:abstractNumId w:val="28"/>
  </w:num>
  <w:num w:numId="33">
    <w:abstractNumId w:val="24"/>
  </w:num>
  <w:num w:numId="34">
    <w:abstractNumId w:val="19"/>
  </w:num>
  <w:num w:numId="35">
    <w:abstractNumId w:val="18"/>
  </w:num>
  <w:num w:numId="36">
    <w:abstractNumId w:val="16"/>
  </w:num>
  <w:num w:numId="37">
    <w:abstractNumId w:val="10"/>
  </w:num>
  <w:num w:numId="38">
    <w:abstractNumId w:val="20"/>
  </w:num>
  <w:num w:numId="39">
    <w:abstractNumId w:val="27"/>
  </w:num>
  <w:num w:numId="40">
    <w:abstractNumId w:val="2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33"/>
    <w:rsid w:val="00060E1F"/>
    <w:rsid w:val="00082D39"/>
    <w:rsid w:val="001A65ED"/>
    <w:rsid w:val="001D4362"/>
    <w:rsid w:val="003D2634"/>
    <w:rsid w:val="004C5CB5"/>
    <w:rsid w:val="005B549B"/>
    <w:rsid w:val="0062272A"/>
    <w:rsid w:val="007833A7"/>
    <w:rsid w:val="00855982"/>
    <w:rsid w:val="00A10484"/>
    <w:rsid w:val="00A90532"/>
    <w:rsid w:val="00A956EA"/>
    <w:rsid w:val="00AA318C"/>
    <w:rsid w:val="00AA7C33"/>
    <w:rsid w:val="00B3247F"/>
    <w:rsid w:val="00C67F09"/>
    <w:rsid w:val="00CC0A14"/>
    <w:rsid w:val="00D84C4B"/>
    <w:rsid w:val="00DD4D7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1B2"/>
  <w15:chartTrackingRefBased/>
  <w15:docId w15:val="{C523FD74-8F94-4C1C-9064-5B50C23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A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DD"/>
    <w:rsid w:val="00C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833C9C43BD46CB80D1ABEE9A0E1295">
    <w:name w:val="AD833C9C43BD46CB80D1ABEE9A0E1295"/>
  </w:style>
  <w:style w:type="paragraph" w:customStyle="1" w:styleId="E80C134D461F4B81AC191AC0D37594A3">
    <w:name w:val="E80C134D461F4B81AC191AC0D37594A3"/>
  </w:style>
  <w:style w:type="paragraph" w:customStyle="1" w:styleId="DBBB400D81214CDF91E886B08A24D094">
    <w:name w:val="DBBB400D81214CDF91E886B08A24D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139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Priyanka</dc:creator>
  <cp:lastModifiedBy>Priyanka</cp:lastModifiedBy>
  <cp:revision>9</cp:revision>
  <dcterms:created xsi:type="dcterms:W3CDTF">2016-12-10T14:19:00Z</dcterms:created>
  <dcterms:modified xsi:type="dcterms:W3CDTF">2016-12-10T16:38:00Z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